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  <w:sz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D1778" w:rsidRPr="009010D9" w:rsidRDefault="009010D9">
              <w:pPr>
                <w:pStyle w:val="Publishwithline"/>
                <w:rPr>
                  <w:sz w:val="48"/>
                </w:rPr>
              </w:pPr>
              <w:r w:rsidRPr="009010D9">
                <w:rPr>
                  <w:rFonts w:hint="eastAsia"/>
                  <w:sz w:val="48"/>
                </w:rPr>
                <w:t>POINT CLOUD LIBRARY ON UBUNTU 16.04 AND 17.01</w:t>
              </w:r>
            </w:p>
          </w:sdtContent>
        </w:sdt>
        <w:p w:rsidR="00CD1778" w:rsidRDefault="00CD1778">
          <w:pPr>
            <w:pStyle w:val="underline"/>
          </w:pPr>
        </w:p>
        <w:p w:rsidR="00CD1778" w:rsidRDefault="00964EED">
          <w:pPr>
            <w:pStyle w:val="PadderBetweenControlandBody"/>
          </w:pPr>
        </w:p>
      </w:sdtContent>
    </w:sdt>
    <w:p w:rsidR="009010D9" w:rsidRPr="009010D9" w:rsidRDefault="009010D9">
      <w:pPr>
        <w:rPr>
          <w:b/>
          <w:color w:val="2F5496" w:themeColor="accent5" w:themeShade="BF"/>
          <w:sz w:val="36"/>
        </w:rPr>
      </w:pPr>
      <w:r w:rsidRPr="009010D9">
        <w:rPr>
          <w:b/>
          <w:color w:val="2F5496" w:themeColor="accent5" w:themeShade="BF"/>
          <w:sz w:val="36"/>
        </w:rPr>
        <w:t>SETUP PREREQUISITES TOOLS: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update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install git build-essential linux-libc-dev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 xml:space="preserve"> sudo apt-get install cmake cmake-gui 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install libusb-1.0-0-dev libusb-dev libudev-dev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 xml:space="preserve">sudo apt-get install mpi-default-dev openmpi-bin openmpi-common  </w:t>
      </w:r>
    </w:p>
    <w:p w:rsid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>
        <w:rPr>
          <w:sz w:val="36"/>
        </w:rPr>
        <w:t>For U</w:t>
      </w:r>
      <w:r>
        <w:rPr>
          <w:rFonts w:hint="eastAsia"/>
          <w:sz w:val="36"/>
        </w:rPr>
        <w:t xml:space="preserve">buntu 16.04: </w:t>
      </w:r>
      <w:r w:rsidRPr="009010D9">
        <w:rPr>
          <w:sz w:val="36"/>
        </w:rPr>
        <w:t>sudo apt-get install libflann1.8 libflann-dev</w:t>
      </w:r>
    </w:p>
    <w:p w:rsidR="009010D9" w:rsidRPr="009010D9" w:rsidRDefault="009010D9" w:rsidP="009010D9">
      <w:pPr>
        <w:pStyle w:val="ListParagraph"/>
        <w:ind w:firstLineChars="50" w:firstLine="180"/>
        <w:rPr>
          <w:sz w:val="36"/>
        </w:rPr>
      </w:pPr>
      <w:r>
        <w:rPr>
          <w:sz w:val="36"/>
        </w:rPr>
        <w:t xml:space="preserve">  For Ubunut 17.01:</w:t>
      </w:r>
      <w:r w:rsidRPr="009010D9">
        <w:rPr>
          <w:sz w:val="36"/>
        </w:rPr>
        <w:t xml:space="preserve"> </w:t>
      </w:r>
      <w:r w:rsidRPr="009010D9">
        <w:rPr>
          <w:sz w:val="36"/>
        </w:rPr>
        <w:t>sudo apt-get install libflann1.</w:t>
      </w:r>
      <w:r>
        <w:rPr>
          <w:sz w:val="36"/>
        </w:rPr>
        <w:t>9</w:t>
      </w:r>
      <w:r w:rsidRPr="009010D9">
        <w:rPr>
          <w:sz w:val="36"/>
        </w:rPr>
        <w:t xml:space="preserve"> libflann-dev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install libeigen3-dev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install libboost-all-dev</w:t>
      </w:r>
    </w:p>
    <w:p w:rsid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>
        <w:rPr>
          <w:sz w:val="36"/>
        </w:rPr>
        <w:t>For U</w:t>
      </w:r>
      <w:r>
        <w:rPr>
          <w:rFonts w:hint="eastAsia"/>
          <w:sz w:val="36"/>
        </w:rPr>
        <w:t>buntu 16.04:</w:t>
      </w:r>
      <w:r>
        <w:rPr>
          <w:sz w:val="36"/>
        </w:rPr>
        <w:t xml:space="preserve"> </w:t>
      </w:r>
      <w:r w:rsidRPr="009010D9">
        <w:rPr>
          <w:sz w:val="36"/>
        </w:rPr>
        <w:t>sudo apt-get install libvtk5.10-qt4 libvtk5.10 libvtk5-dev</w:t>
      </w:r>
    </w:p>
    <w:p w:rsidR="009010D9" w:rsidRPr="009010D9" w:rsidRDefault="009010D9" w:rsidP="009010D9">
      <w:pPr>
        <w:pStyle w:val="ListParagraph"/>
        <w:ind w:firstLineChars="50" w:firstLine="180"/>
        <w:rPr>
          <w:sz w:val="36"/>
        </w:rPr>
      </w:pPr>
      <w:r>
        <w:rPr>
          <w:sz w:val="36"/>
        </w:rPr>
        <w:t xml:space="preserve">  </w:t>
      </w:r>
      <w:r>
        <w:rPr>
          <w:sz w:val="36"/>
        </w:rPr>
        <w:t>For Ubunut 17.01:</w:t>
      </w:r>
      <w:r>
        <w:rPr>
          <w:sz w:val="36"/>
        </w:rPr>
        <w:t xml:space="preserve"> </w:t>
      </w:r>
      <w:r w:rsidRPr="009010D9">
        <w:rPr>
          <w:sz w:val="36"/>
        </w:rPr>
        <w:t>sudo apt-get install l</w:t>
      </w:r>
      <w:r>
        <w:rPr>
          <w:sz w:val="36"/>
        </w:rPr>
        <w:t>ibvtk6.3-qt4 libvtk6.3 libvtk6</w:t>
      </w:r>
      <w:r w:rsidRPr="009010D9">
        <w:rPr>
          <w:sz w:val="36"/>
        </w:rPr>
        <w:t>-dev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install libqhull* libgtest-dev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install freeglut3-dev pkg-config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 xml:space="preserve">sudo apt-get install libxmu-dev libxi-dev </w:t>
      </w:r>
    </w:p>
    <w:p w:rsidR="009010D9" w:rsidRP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install mono-complete</w:t>
      </w:r>
    </w:p>
    <w:p w:rsidR="009010D9" w:rsidRDefault="009010D9" w:rsidP="009010D9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 xml:space="preserve">　</w:t>
      </w:r>
      <w:r w:rsidRPr="009010D9">
        <w:rPr>
          <w:sz w:val="36"/>
        </w:rPr>
        <w:t>sudo apt-get install qt-sdk openjdk-8-jdk openjdk-8-jre</w:t>
      </w:r>
    </w:p>
    <w:p w:rsidR="009010D9" w:rsidRDefault="009010D9" w:rsidP="009010D9">
      <w:pPr>
        <w:rPr>
          <w:sz w:val="36"/>
        </w:rPr>
      </w:pPr>
    </w:p>
    <w:p w:rsidR="009010D9" w:rsidRDefault="009010D9" w:rsidP="009010D9">
      <w:pPr>
        <w:rPr>
          <w:b/>
          <w:color w:val="2F5496" w:themeColor="accent5" w:themeShade="BF"/>
          <w:sz w:val="36"/>
        </w:rPr>
      </w:pPr>
      <w:r>
        <w:rPr>
          <w:b/>
          <w:color w:val="2F5496" w:themeColor="accent5" w:themeShade="BF"/>
          <w:sz w:val="36"/>
        </w:rPr>
        <w:t>BUILD POINT CLOUD LIBRARY</w:t>
      </w:r>
      <w:r w:rsidRPr="009010D9">
        <w:rPr>
          <w:b/>
          <w:color w:val="2F5496" w:themeColor="accent5" w:themeShade="BF"/>
          <w:sz w:val="36"/>
        </w:rPr>
        <w:t>:</w:t>
      </w:r>
    </w:p>
    <w:p w:rsidR="009010D9" w:rsidRDefault="009010D9" w:rsidP="009010D9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Point </w:t>
      </w:r>
      <w:r w:rsidR="00F1448E">
        <w:rPr>
          <w:color w:val="000000" w:themeColor="text1"/>
          <w:sz w:val="36"/>
        </w:rPr>
        <w:t>Cloud lib</w:t>
      </w:r>
      <w:r>
        <w:rPr>
          <w:color w:val="000000" w:themeColor="text1"/>
          <w:sz w:val="36"/>
        </w:rPr>
        <w:t xml:space="preserve">rary is obtained by: </w:t>
      </w:r>
    </w:p>
    <w:p w:rsidR="009010D9" w:rsidRDefault="009010D9" w:rsidP="009010D9">
      <w:pPr>
        <w:ind w:firstLine="720"/>
        <w:rPr>
          <w:color w:val="000000" w:themeColor="text1"/>
          <w:sz w:val="36"/>
        </w:rPr>
      </w:pPr>
      <w:r w:rsidRPr="009010D9">
        <w:rPr>
          <w:color w:val="000000" w:themeColor="text1"/>
          <w:sz w:val="36"/>
        </w:rPr>
        <w:t xml:space="preserve">git clone </w:t>
      </w:r>
      <w:hyperlink r:id="rId7" w:history="1">
        <w:r w:rsidRPr="00B419BE">
          <w:rPr>
            <w:rStyle w:val="Hyperlink"/>
            <w:sz w:val="36"/>
          </w:rPr>
          <w:t>https://github.com/PointCloudLibrary/pcl.git</w:t>
        </w:r>
      </w:hyperlink>
    </w:p>
    <w:p w:rsidR="009010D9" w:rsidRDefault="009010D9" w:rsidP="009010D9">
      <w:pPr>
        <w:rPr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After this, we can see pcl</w:t>
      </w:r>
      <w:r>
        <w:rPr>
          <w:color w:val="000000" w:themeColor="text1"/>
          <w:sz w:val="36"/>
        </w:rPr>
        <w:t xml:space="preserve"> folder</w:t>
      </w:r>
      <w:r>
        <w:rPr>
          <w:rFonts w:hint="eastAsia"/>
          <w:color w:val="000000" w:themeColor="text1"/>
          <w:sz w:val="36"/>
        </w:rPr>
        <w:t xml:space="preserve"> in your directory</w:t>
      </w:r>
      <w:r>
        <w:rPr>
          <w:color w:val="000000" w:themeColor="text1"/>
          <w:sz w:val="36"/>
        </w:rPr>
        <w:t>.</w:t>
      </w:r>
      <w:r w:rsidR="00F1448E">
        <w:rPr>
          <w:color w:val="000000" w:themeColor="text1"/>
          <w:sz w:val="36"/>
        </w:rPr>
        <w:t xml:space="preserve"> </w:t>
      </w:r>
      <w:r>
        <w:rPr>
          <w:color w:val="000000" w:themeColor="text1"/>
          <w:sz w:val="36"/>
        </w:rPr>
        <w:t>Go into it and create release directory and follow the cmake build process:</w:t>
      </w:r>
    </w:p>
    <w:p w:rsidR="00F1448E" w:rsidRPr="00F1448E" w:rsidRDefault="00F1448E" w:rsidP="00F1448E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 xml:space="preserve">　</w:t>
      </w:r>
      <w:r w:rsidRPr="00F1448E">
        <w:rPr>
          <w:color w:val="000000" w:themeColor="text1"/>
          <w:sz w:val="36"/>
        </w:rPr>
        <w:t>cd pcl</w:t>
      </w:r>
    </w:p>
    <w:p w:rsidR="00F1448E" w:rsidRPr="00F1448E" w:rsidRDefault="00F1448E" w:rsidP="00F1448E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 xml:space="preserve">　</w:t>
      </w:r>
      <w:r w:rsidRPr="00F1448E">
        <w:rPr>
          <w:color w:val="000000" w:themeColor="text1"/>
          <w:sz w:val="36"/>
        </w:rPr>
        <w:t>mkdir release</w:t>
      </w:r>
    </w:p>
    <w:p w:rsidR="00F1448E" w:rsidRDefault="00F1448E" w:rsidP="00F1448E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 xml:space="preserve">　</w:t>
      </w:r>
      <w:r>
        <w:rPr>
          <w:color w:val="000000" w:themeColor="text1"/>
          <w:sz w:val="36"/>
        </w:rPr>
        <w:t>cd release</w:t>
      </w:r>
    </w:p>
    <w:p w:rsidR="00F1448E" w:rsidRDefault="00F1448E" w:rsidP="00F1448E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 w:rsidRPr="00F1448E">
        <w:rPr>
          <w:color w:val="000000" w:themeColor="text1"/>
          <w:sz w:val="36"/>
        </w:rPr>
        <w:t xml:space="preserve">  </w:t>
      </w:r>
      <w:r>
        <w:rPr>
          <w:color w:val="000000" w:themeColor="text1"/>
          <w:sz w:val="36"/>
        </w:rPr>
        <w:t xml:space="preserve">  </w:t>
      </w:r>
      <w:r w:rsidRPr="00F1448E">
        <w:rPr>
          <w:color w:val="000000" w:themeColor="text1"/>
          <w:sz w:val="36"/>
        </w:rPr>
        <w:t xml:space="preserve">cmake </w:t>
      </w:r>
      <w:r>
        <w:rPr>
          <w:color w:val="000000" w:themeColor="text1"/>
          <w:sz w:val="36"/>
        </w:rPr>
        <w:t>..</w:t>
      </w:r>
    </w:p>
    <w:p w:rsidR="009010D9" w:rsidRDefault="00F1448E" w:rsidP="00F1448E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 m</w:t>
      </w:r>
      <w:r w:rsidRPr="00F1448E">
        <w:rPr>
          <w:color w:val="000000" w:themeColor="text1"/>
          <w:sz w:val="36"/>
        </w:rPr>
        <w:t>ake</w:t>
      </w:r>
    </w:p>
    <w:p w:rsidR="00F1448E" w:rsidRDefault="00F1448E" w:rsidP="00F1448E">
      <w:pPr>
        <w:pStyle w:val="ListParagraph"/>
        <w:rPr>
          <w:color w:val="000000" w:themeColor="text1"/>
          <w:sz w:val="36"/>
        </w:rPr>
      </w:pPr>
    </w:p>
    <w:p w:rsidR="00F1448E" w:rsidRDefault="00F1448E" w:rsidP="00F1448E">
      <w:pPr>
        <w:rPr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 xml:space="preserve">The make will take lots of time.Just be patience and let it do its work. </w:t>
      </w:r>
      <w:r>
        <w:rPr>
          <w:color w:val="000000" w:themeColor="text1"/>
          <w:sz w:val="36"/>
        </w:rPr>
        <w:t>Once the build process finishes, install it by:</w:t>
      </w:r>
    </w:p>
    <w:p w:rsidR="00964EED" w:rsidRDefault="00F1448E" w:rsidP="00964EED">
      <w:pPr>
        <w:pStyle w:val="ListParagraph"/>
        <w:numPr>
          <w:ilvl w:val="0"/>
          <w:numId w:val="2"/>
        </w:numPr>
        <w:rPr>
          <w:color w:val="000000" w:themeColor="text1"/>
          <w:sz w:val="36"/>
        </w:rPr>
      </w:pPr>
      <w:r w:rsidRPr="00F1448E">
        <w:rPr>
          <w:color w:val="000000" w:themeColor="text1"/>
          <w:sz w:val="36"/>
        </w:rPr>
        <w:t xml:space="preserve"> </w:t>
      </w:r>
      <w:r w:rsidRPr="00F1448E">
        <w:rPr>
          <w:rFonts w:hint="eastAsia"/>
          <w:color w:val="000000" w:themeColor="text1"/>
          <w:sz w:val="36"/>
        </w:rPr>
        <w:t>s</w:t>
      </w:r>
      <w:r w:rsidRPr="00F1448E">
        <w:rPr>
          <w:color w:val="000000" w:themeColor="text1"/>
          <w:sz w:val="36"/>
        </w:rPr>
        <w:t xml:space="preserve">udo </w:t>
      </w:r>
      <w:r w:rsidR="00964EED">
        <w:rPr>
          <w:color w:val="000000" w:themeColor="text1"/>
          <w:sz w:val="36"/>
        </w:rPr>
        <w:t>make install</w:t>
      </w:r>
    </w:p>
    <w:p w:rsidR="00964EED" w:rsidRDefault="00964EED" w:rsidP="00964EED">
      <w:pPr>
        <w:rPr>
          <w:color w:val="000000" w:themeColor="text1"/>
          <w:sz w:val="36"/>
        </w:rPr>
      </w:pPr>
    </w:p>
    <w:p w:rsidR="00964EED" w:rsidRPr="00964EED" w:rsidRDefault="00964EED" w:rsidP="00964EED">
      <w:pPr>
        <w:rPr>
          <w:rFonts w:hint="eastAsia"/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****************************************************************************************************************************</w:t>
      </w:r>
      <w:bookmarkStart w:id="0" w:name="_GoBack"/>
      <w:bookmarkEnd w:id="0"/>
    </w:p>
    <w:p w:rsidR="009010D9" w:rsidRPr="009010D9" w:rsidRDefault="009010D9" w:rsidP="009010D9">
      <w:pPr>
        <w:rPr>
          <w:color w:val="000000" w:themeColor="text1"/>
          <w:sz w:val="36"/>
        </w:rPr>
      </w:pPr>
    </w:p>
    <w:p w:rsidR="009010D9" w:rsidRDefault="009010D9" w:rsidP="009010D9">
      <w:pPr>
        <w:rPr>
          <w:rFonts w:hint="eastAsia"/>
          <w:sz w:val="36"/>
        </w:rPr>
      </w:pPr>
    </w:p>
    <w:p w:rsidR="009010D9" w:rsidRPr="009010D9" w:rsidRDefault="009010D9" w:rsidP="009010D9">
      <w:pPr>
        <w:rPr>
          <w:rFonts w:hint="eastAsia"/>
          <w:sz w:val="36"/>
        </w:rPr>
      </w:pPr>
    </w:p>
    <w:p w:rsidR="009010D9" w:rsidRDefault="009010D9">
      <w:pPr>
        <w:rPr>
          <w:rFonts w:hint="eastAsia"/>
        </w:rPr>
      </w:pPr>
      <w:r>
        <w:br/>
      </w:r>
    </w:p>
    <w:sectPr w:rsidR="009010D9"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C2DBC"/>
    <w:multiLevelType w:val="hybridMultilevel"/>
    <w:tmpl w:val="D69804B6"/>
    <w:lvl w:ilvl="0" w:tplc="C2E09B0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50494D4E"/>
    <w:multiLevelType w:val="hybridMultilevel"/>
    <w:tmpl w:val="01209952"/>
    <w:lvl w:ilvl="0" w:tplc="51AA7A8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010D9"/>
    <w:rsid w:val="00525428"/>
    <w:rsid w:val="009010D9"/>
    <w:rsid w:val="00964EED"/>
    <w:rsid w:val="00CD1778"/>
    <w:rsid w:val="00F1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106A5FC-BC81-4FAF-8CDA-11B7CEB9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HTMLPreformatted">
    <w:name w:val="HTML Preformatted"/>
    <w:basedOn w:val="Normal"/>
    <w:link w:val="HTMLPreformattedChar"/>
    <w:uiPriority w:val="99"/>
    <w:unhideWhenUsed/>
    <w:rsid w:val="00901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0D9"/>
    <w:rPr>
      <w:rFonts w:ascii="ＭＳ ゴシック" w:eastAsia="ＭＳ ゴシック" w:hAnsi="ＭＳ ゴシック" w:cs="ＭＳ ゴシック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901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PointCloudLibrary/pcl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rthana_Bataj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6AEA-37CA-437D-992E-B9D7063DBA2D}"/>
      </w:docPartPr>
      <w:docPartBody>
        <w:p w:rsidR="00000000" w:rsidRDefault="00255DC1">
          <w:r w:rsidRPr="00B419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C1"/>
    <w:rsid w:val="00255DC1"/>
    <w:rsid w:val="0044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D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POINT CLOUD LIBRARY ON UBUNTU 16.04 AND 17.01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Prarthana_Bataju</dc:creator>
  <cp:keywords/>
  <dc:description/>
  <cp:lastModifiedBy>Prarthana_Bataju</cp:lastModifiedBy>
  <cp:revision>2</cp:revision>
  <dcterms:created xsi:type="dcterms:W3CDTF">2018-12-13T09:24:00Z</dcterms:created>
  <dcterms:modified xsi:type="dcterms:W3CDTF">2018-12-13T09:37:00Z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